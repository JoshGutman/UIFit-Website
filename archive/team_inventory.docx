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99938324"/>
        <w:docPartObj>
          <w:docPartGallery w:val="Cover Pages"/>
          <w:docPartUnique/>
        </w:docPartObj>
      </w:sdtPr>
      <w:sdtEndPr/>
      <w:sdtContent>
        <w:p w:rsidR="00356567" w:rsidRDefault="0035656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9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56567" w:rsidRDefault="00C3209D" w:rsidP="00356567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9/20/2017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4" name="Group 1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5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65" name="Group 6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66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5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" adj="18883" fillcolor="#37b6ae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9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56567" w:rsidRDefault="00C3209D" w:rsidP="00356567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9/20/2017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3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Group 14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6TDvwAAANsAAAAPAAAAZHJzL2Rvd25yZXYueG1sRE/LqsIw&#10;EN1f8B/CCG4umip4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BKO6TD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6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CmxgAAANsAAAAPAAAAZHJzL2Rvd25yZXYueG1sRI9Pa8JA&#10;FMTvBb/D8oTe6sYeQkldRQpqD1XrP/D4yD6T1OzbNLvRbT+9KxR6HGbmN8xoEkwtLtS6yrKC4SAB&#10;QZxbXXGhYL+bPb2AcB5ZY22ZFPyQg8m49zDCTNsrb+iy9YWIEHYZKii9bzIpXV6SQTewDXH0TrY1&#10;6KNsC6lbvEa4qeVzkqT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4qfgp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7sN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bxkcPsSf4Cc/QEAAP//AwBQSwECLQAUAAYACAAAACEA2+H2y+4AAACFAQAAEwAAAAAAAAAA&#10;AAAAAAAAAAAAW0NvbnRlbnRfVHlwZXNdLnhtbFBLAQItABQABgAIAAAAIQBa9CxbvwAAABUBAAAL&#10;AAAAAAAAAAAAAAAAAB8BAABfcmVscy8ucmVsc1BLAQItABQABgAIAAAAIQByu7sN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356567" w:rsidRDefault="000847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E5D4506" wp14:editId="5B2E005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6473962</wp:posOffset>
                    </wp:positionV>
                    <wp:extent cx="3752850" cy="619125"/>
                    <wp:effectExtent l="0" t="0" r="0" b="9525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52850" cy="619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47F6" w:rsidRDefault="000847F6" w:rsidP="000847F6">
                                <w:pPr>
                                  <w:pStyle w:val="NormalWeb"/>
                                  <w:spacing w:after="0"/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The purpose of this document is to provide a detailed introduction to the team members of U.I. Fit, both professionally and personally.</w:t>
                                </w:r>
                              </w:p>
                              <w:p w:rsidR="000847F6" w:rsidRPr="003F209A" w:rsidRDefault="000847F6" w:rsidP="000847F6">
                                <w:pPr>
                                  <w:spacing w:after="0" w:line="260" w:lineRule="exact"/>
                                  <w:rPr>
                                    <w:color w:val="37B6AE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5D45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55" type="#_x0000_t202" style="position:absolute;margin-left:0;margin-top:509.75pt;width:295.5pt;height:48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" filled="f" stroked="f">
                    <v:textbox>
                      <w:txbxContent>
                        <w:p w:rsidR="000847F6" w:rsidRDefault="000847F6" w:rsidP="000847F6">
                          <w:pPr>
                            <w:pStyle w:val="NormalWeb"/>
                            <w:spacing w:after="0"/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</w:rPr>
                            <w:t>The purpose of this document is to provide a detailed introduction to the team members of U.I. Fit, both professionally and personally.</w:t>
                          </w:r>
                        </w:p>
                        <w:p w:rsidR="000847F6" w:rsidRPr="003F209A" w:rsidRDefault="000847F6" w:rsidP="000847F6">
                          <w:pPr>
                            <w:spacing w:after="0" w:line="260" w:lineRule="exact"/>
                            <w:rPr>
                              <w:color w:val="37B6AE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0847F6">
            <w:rPr>
              <w:rFonts w:eastAsia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B50EE32" wp14:editId="4ACEE16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5665470</wp:posOffset>
                    </wp:positionV>
                    <wp:extent cx="22860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860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847F6" w:rsidRDefault="000847F6" w:rsidP="000847F6">
                                <w:pPr>
                                  <w:pStyle w:val="NoSpacing"/>
                                  <w:rPr>
                                    <w:color w:val="37B6AE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37B6AE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06578980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37B6AE" w:themeColor="accent1"/>
                                        <w:sz w:val="26"/>
                                        <w:szCs w:val="26"/>
                                      </w:rPr>
                                      <w:t xml:space="preserve">Sponsor: Dr. </w:t>
                                    </w:r>
                                    <w:proofErr w:type="spellStart"/>
                                    <w:r>
                                      <w:rPr>
                                        <w:color w:val="37B6AE" w:themeColor="accent1"/>
                                        <w:sz w:val="26"/>
                                        <w:szCs w:val="26"/>
                                      </w:rPr>
                                      <w:t>Abolfazl</w:t>
                                    </w:r>
                                    <w:proofErr w:type="spellEnd"/>
                                    <w:r>
                                      <w:rPr>
                                        <w:color w:val="37B6AE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color w:val="37B6AE" w:themeColor="accent1"/>
                                        <w:sz w:val="26"/>
                                        <w:szCs w:val="26"/>
                                      </w:rPr>
                                      <w:t>Razi</w:t>
                                    </w:r>
                                    <w:proofErr w:type="spellEnd"/>
                                    <w:r>
                                      <w:rPr>
                                        <w:color w:val="37B6AE" w:themeColor="accent1"/>
                                        <w:sz w:val="26"/>
                                        <w:szCs w:val="26"/>
                                      </w:rPr>
                                      <w:t xml:space="preserve">  Faculty</w:t>
                                    </w:r>
                                    <w:proofErr w:type="gramEnd"/>
                                    <w:r>
                                      <w:rPr>
                                        <w:color w:val="37B6AE" w:themeColor="accent1"/>
                                        <w:sz w:val="26"/>
                                        <w:szCs w:val="26"/>
                                      </w:rPr>
                                      <w:t xml:space="preserve"> Mentor: Dr. </w:t>
                                    </w:r>
                                    <w:proofErr w:type="spellStart"/>
                                    <w:r>
                                      <w:rPr>
                                        <w:color w:val="37B6AE" w:themeColor="accent1"/>
                                        <w:sz w:val="26"/>
                                        <w:szCs w:val="26"/>
                                      </w:rPr>
                                      <w:t>Abolfazl</w:t>
                                    </w:r>
                                    <w:proofErr w:type="spellEnd"/>
                                    <w:r>
                                      <w:rPr>
                                        <w:color w:val="37B6AE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37B6AE" w:themeColor="accent1"/>
                                        <w:sz w:val="26"/>
                                        <w:szCs w:val="26"/>
                                      </w:rPr>
                                      <w:t>Razi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0847F6" w:rsidRDefault="000847F6" w:rsidP="000847F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50EE32" id="Text Box 32" o:spid="_x0000_s1056" type="#_x0000_t202" style="position:absolute;margin-left:0;margin-top:446.1pt;width:180pt;height:28.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" filled="f" stroked="f" strokeweight=".5pt">
                    <v:textbox style="mso-fit-shape-to-text:t" inset="0,0,0,0">
                      <w:txbxContent>
                        <w:p w:rsidR="000847F6" w:rsidRDefault="000847F6" w:rsidP="000847F6">
                          <w:pPr>
                            <w:pStyle w:val="NoSpacing"/>
                            <w:rPr>
                              <w:color w:val="37B6AE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37B6AE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06578980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37B6AE" w:themeColor="accent1"/>
                                  <w:sz w:val="26"/>
                                  <w:szCs w:val="26"/>
                                </w:rPr>
                                <w:t xml:space="preserve">Sponsor: Dr. </w:t>
                              </w:r>
                              <w:proofErr w:type="spellStart"/>
                              <w:r>
                                <w:rPr>
                                  <w:color w:val="37B6AE" w:themeColor="accent1"/>
                                  <w:sz w:val="26"/>
                                  <w:szCs w:val="26"/>
                                </w:rPr>
                                <w:t>Abolfazl</w:t>
                              </w:r>
                              <w:proofErr w:type="spellEnd"/>
                              <w:r>
                                <w:rPr>
                                  <w:color w:val="37B6AE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37B6AE" w:themeColor="accent1"/>
                                  <w:sz w:val="26"/>
                                  <w:szCs w:val="26"/>
                                </w:rPr>
                                <w:t>Razi</w:t>
                              </w:r>
                              <w:proofErr w:type="spellEnd"/>
                              <w:r>
                                <w:rPr>
                                  <w:color w:val="37B6AE" w:themeColor="accent1"/>
                                  <w:sz w:val="26"/>
                                  <w:szCs w:val="26"/>
                                </w:rPr>
                                <w:t xml:space="preserve">  Faculty</w:t>
                              </w:r>
                              <w:proofErr w:type="gramEnd"/>
                              <w:r>
                                <w:rPr>
                                  <w:color w:val="37B6AE" w:themeColor="accent1"/>
                                  <w:sz w:val="26"/>
                                  <w:szCs w:val="26"/>
                                </w:rPr>
                                <w:t xml:space="preserve"> Mentor: Dr. </w:t>
                              </w:r>
                              <w:proofErr w:type="spellStart"/>
                              <w:r>
                                <w:rPr>
                                  <w:color w:val="37B6AE" w:themeColor="accent1"/>
                                  <w:sz w:val="26"/>
                                  <w:szCs w:val="26"/>
                                </w:rPr>
                                <w:t>Abolfazl</w:t>
                              </w:r>
                              <w:proofErr w:type="spellEnd"/>
                              <w:r>
                                <w:rPr>
                                  <w:color w:val="37B6AE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37B6AE" w:themeColor="accent1"/>
                                  <w:sz w:val="26"/>
                                  <w:szCs w:val="26"/>
                                </w:rPr>
                                <w:t>Razi</w:t>
                              </w:r>
                              <w:proofErr w:type="spellEnd"/>
                            </w:sdtContent>
                          </w:sdt>
                        </w:p>
                        <w:p w:rsidR="000847F6" w:rsidRDefault="000847F6" w:rsidP="000847F6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F209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4036060</wp:posOffset>
                    </wp:positionV>
                    <wp:extent cx="1390650" cy="1790700"/>
                    <wp:effectExtent l="0" t="0" r="0" b="0"/>
                    <wp:wrapNone/>
                    <wp:docPr id="79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90650" cy="179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209A" w:rsidRDefault="003F209A" w:rsidP="003F209A">
                                <w:pPr>
                                  <w:spacing w:after="0" w:line="260" w:lineRule="exact"/>
                                  <w:rPr>
                                    <w:color w:val="37B6AE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37B6AE" w:themeColor="accent1"/>
                                    <w:sz w:val="26"/>
                                    <w:szCs w:val="26"/>
                                  </w:rPr>
                                  <w:t xml:space="preserve">Team Members: </w:t>
                                </w:r>
                              </w:p>
                              <w:p w:rsidR="003F209A" w:rsidRDefault="003F209A" w:rsidP="003F209A">
                                <w:pPr>
                                  <w:spacing w:after="0" w:line="260" w:lineRule="exact"/>
                                  <w:rPr>
                                    <w:color w:val="37B6AE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37B6AE" w:themeColor="accent1"/>
                                    <w:sz w:val="26"/>
                                    <w:szCs w:val="26"/>
                                  </w:rPr>
                                  <w:t xml:space="preserve">Charles </w:t>
                                </w:r>
                                <w:proofErr w:type="spellStart"/>
                                <w:r>
                                  <w:rPr>
                                    <w:color w:val="37B6AE" w:themeColor="accent1"/>
                                    <w:sz w:val="26"/>
                                    <w:szCs w:val="26"/>
                                  </w:rPr>
                                  <w:t>Chatwin</w:t>
                                </w:r>
                                <w:proofErr w:type="spellEnd"/>
                              </w:p>
                              <w:p w:rsidR="003F209A" w:rsidRDefault="003F209A" w:rsidP="003F209A">
                                <w:pPr>
                                  <w:spacing w:after="0" w:line="260" w:lineRule="exact"/>
                                  <w:rPr>
                                    <w:color w:val="37B6AE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37B6AE" w:themeColor="accent1"/>
                                    <w:sz w:val="26"/>
                                    <w:szCs w:val="26"/>
                                  </w:rPr>
                                  <w:t>Matthew Burns</w:t>
                                </w:r>
                              </w:p>
                              <w:p w:rsidR="003F209A" w:rsidRDefault="003F209A" w:rsidP="003F209A">
                                <w:pPr>
                                  <w:spacing w:after="0" w:line="260" w:lineRule="exact"/>
                                  <w:rPr>
                                    <w:color w:val="37B6AE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37B6AE" w:themeColor="accent1"/>
                                    <w:sz w:val="26"/>
                                    <w:szCs w:val="26"/>
                                  </w:rPr>
                                  <w:t xml:space="preserve">Tanner </w:t>
                                </w:r>
                                <w:proofErr w:type="spellStart"/>
                                <w:r>
                                  <w:rPr>
                                    <w:color w:val="37B6AE" w:themeColor="accent1"/>
                                    <w:sz w:val="26"/>
                                    <w:szCs w:val="26"/>
                                  </w:rPr>
                                  <w:t>Brelje</w:t>
                                </w:r>
                                <w:proofErr w:type="spellEnd"/>
                              </w:p>
                              <w:p w:rsidR="003F209A" w:rsidRPr="003F209A" w:rsidRDefault="003F209A" w:rsidP="003F209A">
                                <w:pPr>
                                  <w:spacing w:after="0" w:line="260" w:lineRule="exact"/>
                                  <w:rPr>
                                    <w:color w:val="37B6AE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37B6AE" w:themeColor="accent1"/>
                                    <w:sz w:val="26"/>
                                    <w:szCs w:val="26"/>
                                  </w:rPr>
                                  <w:t>Joshua Gutman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79" o:spid="_x0000_s1057" type="#_x0000_t202" style="position:absolute;margin-left:0;margin-top:317.8pt;width:109.5pt;height:141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" filled="f" stroked="f">
                    <v:textbox>
                      <w:txbxContent>
                        <w:p w:rsidR="003F209A" w:rsidRDefault="003F209A" w:rsidP="003F209A">
                          <w:pPr>
                            <w:spacing w:after="0" w:line="260" w:lineRule="exact"/>
                            <w:rPr>
                              <w:color w:val="37B6AE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37B6AE" w:themeColor="accent1"/>
                              <w:sz w:val="26"/>
                              <w:szCs w:val="26"/>
                            </w:rPr>
                            <w:t xml:space="preserve">Team Members: </w:t>
                          </w:r>
                        </w:p>
                        <w:p w:rsidR="003F209A" w:rsidRDefault="003F209A" w:rsidP="003F209A">
                          <w:pPr>
                            <w:spacing w:after="0" w:line="260" w:lineRule="exact"/>
                            <w:rPr>
                              <w:color w:val="37B6AE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37B6AE" w:themeColor="accent1"/>
                              <w:sz w:val="26"/>
                              <w:szCs w:val="26"/>
                            </w:rPr>
                            <w:t xml:space="preserve">Charles </w:t>
                          </w:r>
                          <w:proofErr w:type="spellStart"/>
                          <w:r>
                            <w:rPr>
                              <w:color w:val="37B6AE" w:themeColor="accent1"/>
                              <w:sz w:val="26"/>
                              <w:szCs w:val="26"/>
                            </w:rPr>
                            <w:t>Chatwin</w:t>
                          </w:r>
                          <w:proofErr w:type="spellEnd"/>
                        </w:p>
                        <w:p w:rsidR="003F209A" w:rsidRDefault="003F209A" w:rsidP="003F209A">
                          <w:pPr>
                            <w:spacing w:after="0" w:line="260" w:lineRule="exact"/>
                            <w:rPr>
                              <w:color w:val="37B6AE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37B6AE" w:themeColor="accent1"/>
                              <w:sz w:val="26"/>
                              <w:szCs w:val="26"/>
                            </w:rPr>
                            <w:t>Matthew Burns</w:t>
                          </w:r>
                        </w:p>
                        <w:p w:rsidR="003F209A" w:rsidRDefault="003F209A" w:rsidP="003F209A">
                          <w:pPr>
                            <w:spacing w:after="0" w:line="260" w:lineRule="exact"/>
                            <w:rPr>
                              <w:color w:val="37B6AE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37B6AE" w:themeColor="accent1"/>
                              <w:sz w:val="26"/>
                              <w:szCs w:val="26"/>
                            </w:rPr>
                            <w:t xml:space="preserve">Tanner </w:t>
                          </w:r>
                          <w:proofErr w:type="spellStart"/>
                          <w:r>
                            <w:rPr>
                              <w:color w:val="37B6AE" w:themeColor="accent1"/>
                              <w:sz w:val="26"/>
                              <w:szCs w:val="26"/>
                            </w:rPr>
                            <w:t>Brelje</w:t>
                          </w:r>
                          <w:proofErr w:type="spellEnd"/>
                        </w:p>
                        <w:p w:rsidR="003F209A" w:rsidRPr="003F209A" w:rsidRDefault="003F209A" w:rsidP="003F209A">
                          <w:pPr>
                            <w:spacing w:after="0" w:line="260" w:lineRule="exact"/>
                            <w:rPr>
                              <w:color w:val="37B6AE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37B6AE" w:themeColor="accent1"/>
                              <w:sz w:val="26"/>
                              <w:szCs w:val="26"/>
                            </w:rPr>
                            <w:t>Joshua Gutman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F209A">
            <w:rPr>
              <w:rFonts w:ascii="Arial" w:hAnsi="Arial" w:cs="Arial"/>
              <w:noProof/>
              <w:color w:val="000000"/>
              <w:sz w:val="36"/>
              <w:szCs w:val="36"/>
            </w:rPr>
            <w:drawing>
              <wp:anchor distT="0" distB="0" distL="114300" distR="114300" simplePos="0" relativeHeight="251662336" behindDoc="1" locked="0" layoutInCell="1" allowOverlap="1" wp14:anchorId="70947860">
                <wp:simplePos x="0" y="0"/>
                <wp:positionH relativeFrom="margin">
                  <wp:align>center</wp:align>
                </wp:positionH>
                <wp:positionV relativeFrom="paragraph">
                  <wp:posOffset>2016760</wp:posOffset>
                </wp:positionV>
                <wp:extent cx="2072640" cy="1257300"/>
                <wp:effectExtent l="0" t="0" r="3810" b="0"/>
                <wp:wrapTight wrapText="bothSides">
                  <wp:wrapPolygon edited="0">
                    <wp:start x="7743" y="0"/>
                    <wp:lineTo x="6154" y="655"/>
                    <wp:lineTo x="993" y="4582"/>
                    <wp:lineTo x="199" y="10800"/>
                    <wp:lineTo x="199" y="12109"/>
                    <wp:lineTo x="1588" y="17345"/>
                    <wp:lineTo x="7147" y="21273"/>
                    <wp:lineTo x="8735" y="21273"/>
                    <wp:lineTo x="12904" y="21273"/>
                    <wp:lineTo x="14691" y="21273"/>
                    <wp:lineTo x="19853" y="17345"/>
                    <wp:lineTo x="20051" y="16036"/>
                    <wp:lineTo x="21441" y="11455"/>
                    <wp:lineTo x="20846" y="4255"/>
                    <wp:lineTo x="16676" y="982"/>
                    <wp:lineTo x="14493" y="0"/>
                    <wp:lineTo x="7743" y="0"/>
                  </wp:wrapPolygon>
                </wp:wrapTight>
                <wp:docPr id="77" name="Picture 77" descr="https://lh4.googleusercontent.com/2ABgp2_EcsYfvF0gjv_rWRv-WgeUUzPOG8LDHLc63uSaem4P_N2Z970PBbIrNmGuTQCGXDjDOb3ZJlvspTAOi8-OkVAo2zs9UKvS7Swvr4zmxLtvIqHHkw-H8RokuLRrr9GLEyG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s://lh4.googleusercontent.com/2ABgp2_EcsYfvF0gjv_rWRv-WgeUUzPOG8LDHLc63uSaem4P_N2Z970PBbIrNmGuTQCGXDjDOb3ZJlvspTAOi8-OkVAo2zs9UKvS7Swvr4zmxLtvIqHHkw-H8RokuLRrr9GLEyG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264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F209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1762125</wp:posOffset>
                    </wp:positionV>
                    <wp:extent cx="4000500" cy="1069848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005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6567" w:rsidRDefault="00F55BF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69072727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847F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Team Inventory</w:t>
                                    </w:r>
                                  </w:sdtContent>
                                </w:sdt>
                              </w:p>
                              <w:p w:rsidR="00356567" w:rsidRDefault="00F55BF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209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U.I. Fit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8" type="#_x0000_t202" style="position:absolute;margin-left:263.8pt;margin-top:138.75pt;width:315pt;height:84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" filled="f" stroked="f" strokeweight=".5pt">
                    <v:textbox inset="0,0,0,0">
                      <w:txbxContent>
                        <w:p w:rsidR="00356567" w:rsidRDefault="00F55BF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69072727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847F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Team Inventory</w:t>
                              </w:r>
                            </w:sdtContent>
                          </w:sdt>
                        </w:p>
                        <w:p w:rsidR="00356567" w:rsidRDefault="00F55BF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F209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U.I. Fit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56567">
            <w:br w:type="page"/>
          </w:r>
        </w:p>
      </w:sdtContent>
    </w:sdt>
    <w:p w:rsidR="000847F6" w:rsidRDefault="000847F6" w:rsidP="000847F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</w:rPr>
      </w:pPr>
      <w:r w:rsidRPr="000847F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19200" cy="1428750"/>
            <wp:effectExtent l="0" t="0" r="0" b="0"/>
            <wp:wrapSquare wrapText="bothSides"/>
            <wp:docPr id="80" name="Picture 80" descr="https://lh4.googleusercontent.com/U7viMM51Pk8uojGkJ-aoJEqo58MH5lc83w4w_CRuY_P6Kbuc5NTZZAUBkktlnrAxmS7QIoJ98zShpjgN92mka8qwf3N-h9AQWPB3RYygjRf2P8v4K-EYjOuH8WU0AybADr9nFB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U7viMM51Pk8uojGkJ-aoJEqo58MH5lc83w4w_CRuY_P6Kbuc5NTZZAUBkktlnrAxmS7QIoJ98zShpjgN92mka8qwf3N-h9AQWPB3RYygjRf2P8v4K-EYjOuH8WU0AybADr9nFBT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847F6">
        <w:rPr>
          <w:rFonts w:ascii="Arial" w:eastAsia="Times New Roman" w:hAnsi="Arial" w:cs="Arial"/>
          <w:color w:val="000000"/>
          <w:sz w:val="28"/>
          <w:szCs w:val="28"/>
          <w:u w:val="single"/>
        </w:rPr>
        <w:t>Matthew Burns</w:t>
      </w:r>
    </w:p>
    <w:p w:rsidR="000847F6" w:rsidRPr="000847F6" w:rsidRDefault="000847F6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3555"/>
      </w:tblGrid>
      <w:tr w:rsidR="000847F6" w:rsidRPr="000847F6" w:rsidTr="000847F6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Computer Science</w:t>
            </w:r>
          </w:p>
        </w:tc>
      </w:tr>
      <w:tr w:rsidR="000847F6" w:rsidRPr="000847F6" w:rsidTr="000847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Hometown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Yorba Linda, CA</w:t>
            </w:r>
          </w:p>
        </w:tc>
      </w:tr>
      <w:tr w:rsidR="000847F6" w:rsidRPr="000847F6" w:rsidTr="000847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 School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Yorba Linda High</w:t>
            </w:r>
          </w:p>
        </w:tc>
      </w:tr>
      <w:tr w:rsidR="000847F6" w:rsidRPr="000847F6" w:rsidTr="000847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Higher Education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Santiago Canyon College</w:t>
            </w:r>
          </w:p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Northern Arizona University</w:t>
            </w:r>
          </w:p>
          <w:p w:rsidR="000847F6" w:rsidRPr="000847F6" w:rsidRDefault="000847F6" w:rsidP="000847F6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CS 385 Software Engineering</w:t>
            </w:r>
          </w:p>
          <w:p w:rsidR="000847F6" w:rsidRPr="000847F6" w:rsidRDefault="000847F6" w:rsidP="000847F6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CS 399 App Development</w:t>
            </w:r>
          </w:p>
          <w:p w:rsidR="000847F6" w:rsidRPr="000847F6" w:rsidRDefault="000847F6" w:rsidP="000847F6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CS 345 Database Systems</w:t>
            </w:r>
          </w:p>
        </w:tc>
      </w:tr>
    </w:tbl>
    <w:p w:rsidR="000847F6" w:rsidRPr="000847F6" w:rsidRDefault="000847F6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47F6" w:rsidRPr="000847F6" w:rsidRDefault="000847F6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  <w:u w:val="single"/>
        </w:rPr>
        <w:t>Work Experience:</w:t>
      </w:r>
    </w:p>
    <w:p w:rsidR="000847F6" w:rsidRPr="000847F6" w:rsidRDefault="000847F6" w:rsidP="000847F6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>NAU Web Publishing</w:t>
      </w:r>
    </w:p>
    <w:p w:rsidR="000847F6" w:rsidRPr="000847F6" w:rsidRDefault="000847F6" w:rsidP="000847F6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 xml:space="preserve">Worked on Campus in Web content management, working with faculty in </w:t>
      </w:r>
      <w:proofErr w:type="spellStart"/>
      <w:r w:rsidRPr="000847F6">
        <w:rPr>
          <w:rFonts w:ascii="Arial" w:eastAsia="Times New Roman" w:hAnsi="Arial" w:cs="Arial"/>
          <w:color w:val="000000"/>
          <w:sz w:val="24"/>
          <w:szCs w:val="24"/>
        </w:rPr>
        <w:t>Ektron</w:t>
      </w:r>
      <w:proofErr w:type="spellEnd"/>
      <w:r w:rsidRPr="000847F6">
        <w:rPr>
          <w:rFonts w:ascii="Arial" w:eastAsia="Times New Roman" w:hAnsi="Arial" w:cs="Arial"/>
          <w:color w:val="000000"/>
          <w:sz w:val="24"/>
          <w:szCs w:val="24"/>
        </w:rPr>
        <w:t xml:space="preserve"> to publish and fix pages; as well as helping with the transition to </w:t>
      </w:r>
      <w:proofErr w:type="spellStart"/>
      <w:r w:rsidRPr="000847F6">
        <w:rPr>
          <w:rFonts w:ascii="Arial" w:eastAsia="Times New Roman" w:hAnsi="Arial" w:cs="Arial"/>
          <w:color w:val="000000"/>
          <w:sz w:val="24"/>
          <w:szCs w:val="24"/>
        </w:rPr>
        <w:t>wordpress</w:t>
      </w:r>
      <w:proofErr w:type="spellEnd"/>
      <w:r w:rsidRPr="000847F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847F6" w:rsidRPr="000847F6" w:rsidRDefault="000847F6" w:rsidP="000847F6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>Web Internship at Giving Children Hope</w:t>
      </w:r>
    </w:p>
    <w:p w:rsidR="000847F6" w:rsidRPr="000847F6" w:rsidRDefault="000847F6" w:rsidP="000847F6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>Smoothed out issues with the charities e-shop, google analytics integration, and page design.</w:t>
      </w:r>
    </w:p>
    <w:p w:rsidR="000847F6" w:rsidRPr="000847F6" w:rsidRDefault="000847F6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  <w:u w:val="single"/>
        </w:rPr>
        <w:t>Skills:</w:t>
      </w:r>
    </w:p>
    <w:p w:rsidR="000847F6" w:rsidRPr="000847F6" w:rsidRDefault="000847F6" w:rsidP="000847F6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>Web front-end layout</w:t>
      </w:r>
    </w:p>
    <w:p w:rsidR="000847F6" w:rsidRPr="000847F6" w:rsidRDefault="000847F6" w:rsidP="000847F6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>Through both of my web publishing positions, I have a relatively good understanding of web layout/design.</w:t>
      </w:r>
    </w:p>
    <w:p w:rsidR="000847F6" w:rsidRPr="000847F6" w:rsidRDefault="000847F6" w:rsidP="000847F6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>Web Back-end</w:t>
      </w:r>
    </w:p>
    <w:p w:rsidR="000847F6" w:rsidRPr="000847F6" w:rsidRDefault="000847F6" w:rsidP="000847F6">
      <w:pPr>
        <w:numPr>
          <w:ilvl w:val="1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>While not as extensive as my grasp on front-end development, I have still picked up back-end languages enough to have a solid foundational understanding.</w:t>
      </w:r>
    </w:p>
    <w:p w:rsidR="000847F6" w:rsidRPr="000847F6" w:rsidRDefault="000847F6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  <w:u w:val="single"/>
        </w:rPr>
        <w:t>Personal Interests:</w:t>
      </w:r>
      <w:r w:rsidRPr="000847F6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0847F6" w:rsidRDefault="000847F6" w:rsidP="00084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 xml:space="preserve">I enjoy Tabletop </w:t>
      </w:r>
      <w:proofErr w:type="spellStart"/>
      <w:r w:rsidRPr="000847F6">
        <w:rPr>
          <w:rFonts w:ascii="Arial" w:eastAsia="Times New Roman" w:hAnsi="Arial" w:cs="Arial"/>
          <w:color w:val="000000"/>
          <w:sz w:val="24"/>
          <w:szCs w:val="24"/>
        </w:rPr>
        <w:t>rpgs</w:t>
      </w:r>
      <w:proofErr w:type="spellEnd"/>
      <w:r w:rsidRPr="000847F6">
        <w:rPr>
          <w:rFonts w:ascii="Arial" w:eastAsia="Times New Roman" w:hAnsi="Arial" w:cs="Arial"/>
          <w:color w:val="000000"/>
          <w:sz w:val="24"/>
          <w:szCs w:val="24"/>
        </w:rPr>
        <w:t xml:space="preserve"> for their collaborative storytelling and interaction between people, and find it a good creative outlet. I also spend time playing guitar, reading and hiking. Recently I have been looking more into Cybersecurity for personal research.</w:t>
      </w:r>
    </w:p>
    <w:p w:rsidR="000847F6" w:rsidRDefault="000847F6" w:rsidP="00084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0205A" w:rsidRDefault="00A0205A" w:rsidP="00084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0205A" w:rsidRDefault="00A0205A" w:rsidP="00084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0205A" w:rsidRDefault="00A0205A" w:rsidP="00084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50AEC" w:rsidRDefault="00850AEC" w:rsidP="00084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03FD7" w:rsidRDefault="00B03FD7" w:rsidP="00084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50AEC" w:rsidRDefault="00850AEC" w:rsidP="00084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847F6" w:rsidRDefault="000847F6" w:rsidP="000847F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</w:rPr>
      </w:pPr>
      <w:r w:rsidRPr="000847F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114425" cy="1114425"/>
            <wp:effectExtent l="0" t="0" r="9525" b="9525"/>
            <wp:wrapSquare wrapText="bothSides"/>
            <wp:docPr id="78" name="Picture 78" descr="https://lh3.googleusercontent.com/Cr4SeJ9eoZcdgAX_2AP6dqC63msqPb16KKrFxO_tFufNYswDeWTpRnLiLT_X785QAbKUdyGjT1afswwQ6LfQf1125gMhmC-SHJCbwT9_8BgHVaBLuzBpI5edl7n1R8rdLgXbWa8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Cr4SeJ9eoZcdgAX_2AP6dqC63msqPb16KKrFxO_tFufNYswDeWTpRnLiLT_X785QAbKUdyGjT1afswwQ6LfQf1125gMhmC-SHJCbwT9_8BgHVaBLuzBpI5edl7n1R8rdLgXbWa8x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847F6">
        <w:rPr>
          <w:rFonts w:ascii="Arial" w:eastAsia="Times New Roman" w:hAnsi="Arial" w:cs="Arial"/>
          <w:color w:val="000000"/>
          <w:sz w:val="28"/>
          <w:szCs w:val="28"/>
          <w:u w:val="single"/>
        </w:rPr>
        <w:t xml:space="preserve">Tanner </w:t>
      </w:r>
      <w:proofErr w:type="spellStart"/>
      <w:r w:rsidRPr="000847F6">
        <w:rPr>
          <w:rFonts w:ascii="Arial" w:eastAsia="Times New Roman" w:hAnsi="Arial" w:cs="Arial"/>
          <w:color w:val="000000"/>
          <w:sz w:val="28"/>
          <w:szCs w:val="28"/>
          <w:u w:val="single"/>
        </w:rPr>
        <w:t>Brelje</w:t>
      </w:r>
      <w:proofErr w:type="spellEnd"/>
    </w:p>
    <w:p w:rsidR="000847F6" w:rsidRPr="000847F6" w:rsidRDefault="000847F6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3555"/>
      </w:tblGrid>
      <w:tr w:rsidR="000847F6" w:rsidRPr="000847F6" w:rsidTr="000847F6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Computer Science</w:t>
            </w:r>
          </w:p>
        </w:tc>
      </w:tr>
      <w:tr w:rsidR="000847F6" w:rsidRPr="000847F6" w:rsidTr="000847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Hometown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Goodyear, AZ</w:t>
            </w:r>
          </w:p>
        </w:tc>
      </w:tr>
      <w:tr w:rsidR="000847F6" w:rsidRPr="000847F6" w:rsidTr="000847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 School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Millennium High School</w:t>
            </w:r>
          </w:p>
        </w:tc>
      </w:tr>
      <w:tr w:rsidR="000847F6" w:rsidRPr="000847F6" w:rsidTr="000847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Higher Education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Northern Arizona University</w:t>
            </w:r>
          </w:p>
          <w:p w:rsidR="000847F6" w:rsidRPr="000847F6" w:rsidRDefault="000847F6" w:rsidP="000847F6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CS 386 Software Engineering</w:t>
            </w:r>
          </w:p>
          <w:p w:rsidR="000847F6" w:rsidRPr="000847F6" w:rsidRDefault="000847F6" w:rsidP="000847F6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CS 399 App Development</w:t>
            </w:r>
          </w:p>
          <w:p w:rsidR="000847F6" w:rsidRPr="000847F6" w:rsidRDefault="000847F6" w:rsidP="000847F6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CS 345 Database Systems</w:t>
            </w:r>
          </w:p>
        </w:tc>
      </w:tr>
    </w:tbl>
    <w:p w:rsidR="000847F6" w:rsidRPr="000847F6" w:rsidRDefault="000847F6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47F6" w:rsidRPr="000847F6" w:rsidRDefault="000847F6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  <w:u w:val="single"/>
        </w:rPr>
        <w:t>Work Experience:</w:t>
      </w:r>
    </w:p>
    <w:p w:rsidR="000847F6" w:rsidRPr="000847F6" w:rsidRDefault="000847F6" w:rsidP="000847F6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>Web Development</w:t>
      </w:r>
    </w:p>
    <w:p w:rsidR="000847F6" w:rsidRPr="000847F6" w:rsidRDefault="000847F6" w:rsidP="000847F6">
      <w:pPr>
        <w:numPr>
          <w:ilvl w:val="1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 xml:space="preserve">Created a website prototype for family owned law firm </w:t>
      </w:r>
      <w:proofErr w:type="spellStart"/>
      <w:r w:rsidRPr="000847F6">
        <w:rPr>
          <w:rFonts w:ascii="Arial" w:eastAsia="Times New Roman" w:hAnsi="Arial" w:cs="Arial"/>
          <w:color w:val="000000"/>
          <w:sz w:val="24"/>
          <w:szCs w:val="24"/>
        </w:rPr>
        <w:t>Brelje</w:t>
      </w:r>
      <w:proofErr w:type="spellEnd"/>
      <w:r w:rsidRPr="000847F6">
        <w:rPr>
          <w:rFonts w:ascii="Arial" w:eastAsia="Times New Roman" w:hAnsi="Arial" w:cs="Arial"/>
          <w:color w:val="000000"/>
          <w:sz w:val="24"/>
          <w:szCs w:val="24"/>
        </w:rPr>
        <w:t xml:space="preserve"> and Associates. While the website was never implemented due to a shift in client needs, the project allowed for growth and development in HTML, PHP, CSS, etc.</w:t>
      </w:r>
    </w:p>
    <w:p w:rsidR="000847F6" w:rsidRPr="000847F6" w:rsidRDefault="000847F6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  <w:u w:val="single"/>
        </w:rPr>
        <w:t>Skills:</w:t>
      </w:r>
    </w:p>
    <w:p w:rsidR="000847F6" w:rsidRPr="000847F6" w:rsidRDefault="000847F6" w:rsidP="000847F6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>Project Management/ Organization</w:t>
      </w:r>
    </w:p>
    <w:p w:rsidR="000847F6" w:rsidRPr="000847F6" w:rsidRDefault="000847F6" w:rsidP="000847F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>While I am not the project lead on the capstone, I have been tasked many a time with leading and organizing groups in order to reach maximum productivity. These jobs have ranged from turning around a struggling project in CS 386, to captaining a section of the NAU Club Tennis Team.</w:t>
      </w:r>
    </w:p>
    <w:p w:rsidR="000847F6" w:rsidRPr="000847F6" w:rsidRDefault="000847F6" w:rsidP="000847F6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>Easily Adaptable</w:t>
      </w:r>
    </w:p>
    <w:p w:rsidR="000847F6" w:rsidRPr="000847F6" w:rsidRDefault="000847F6" w:rsidP="000847F6">
      <w:pPr>
        <w:numPr>
          <w:ilvl w:val="1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>During my time at NAU, I have been asked to code in various languages. Each language has been fairly straightforward to learn, and I will easily pick up any required code for this assignment.</w:t>
      </w:r>
    </w:p>
    <w:p w:rsidR="000847F6" w:rsidRPr="000847F6" w:rsidRDefault="000847F6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  <w:u w:val="single"/>
        </w:rPr>
        <w:t>Personal Interests:</w:t>
      </w:r>
    </w:p>
    <w:p w:rsidR="000847F6" w:rsidRDefault="000847F6" w:rsidP="00084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Ever since I was a child I have had a passion for gaming. I hope to pursue a career in game development following college, and my personal favorites include Legend of Zelda: BOTW, MGSV: The Phantom Pain, and Paper Mario TTYD. </w:t>
      </w:r>
    </w:p>
    <w:p w:rsidR="000847F6" w:rsidRDefault="000847F6" w:rsidP="00084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847F6" w:rsidRDefault="000847F6" w:rsidP="00084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847F6" w:rsidRDefault="000847F6" w:rsidP="00084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0205A" w:rsidRDefault="00A0205A" w:rsidP="00084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0205A" w:rsidRDefault="00A0205A" w:rsidP="00084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0205A" w:rsidRDefault="00A0205A" w:rsidP="00084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03FD7" w:rsidRDefault="00B03FD7" w:rsidP="00084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03FD7" w:rsidRDefault="00B03FD7" w:rsidP="000847F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847F6" w:rsidRDefault="000847F6" w:rsidP="000847F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</w:rPr>
      </w:pPr>
      <w:r w:rsidRPr="000847F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876300" cy="1076325"/>
            <wp:effectExtent l="0" t="0" r="0" b="9525"/>
            <wp:wrapSquare wrapText="bothSides"/>
            <wp:docPr id="11" name="Picture 11" descr="https://lh5.googleusercontent.com/_PVbBX_P_PLIdCukCXSqC54tBhgCOw9SCHs9b_yP3es1dQRro8bAuuziy3Jg4MIASk9nSU-L9JjV7CkEJxCKPGuzRkL7SzWmOPDHSNqa7pj8_JqdsgHz8Iymxv_5GDcNuo1r-N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_PVbBX_P_PLIdCukCXSqC54tBhgCOw9SCHs9b_yP3es1dQRro8bAuuziy3Jg4MIASk9nSU-L9JjV7CkEJxCKPGuzRkL7SzWmOPDHSNqa7pj8_JqdsgHz8Iymxv_5GDcNuo1r-Nw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847F6">
        <w:rPr>
          <w:rFonts w:ascii="Arial" w:eastAsia="Times New Roman" w:hAnsi="Arial" w:cs="Arial"/>
          <w:color w:val="000000"/>
          <w:sz w:val="28"/>
          <w:szCs w:val="28"/>
          <w:u w:val="single"/>
        </w:rPr>
        <w:t>Josh Gutman</w:t>
      </w:r>
    </w:p>
    <w:p w:rsidR="000847F6" w:rsidRPr="000847F6" w:rsidRDefault="000847F6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3500"/>
      </w:tblGrid>
      <w:tr w:rsidR="000847F6" w:rsidRPr="000847F6" w:rsidTr="000847F6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Applied Computer Science</w:t>
            </w:r>
          </w:p>
        </w:tc>
      </w:tr>
      <w:tr w:rsidR="000847F6" w:rsidRPr="000847F6" w:rsidTr="000847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Hometown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San Diego, CA</w:t>
            </w:r>
          </w:p>
        </w:tc>
      </w:tr>
      <w:tr w:rsidR="000847F6" w:rsidRPr="000847F6" w:rsidTr="000847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 School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Rancho Bernardo High School</w:t>
            </w:r>
          </w:p>
        </w:tc>
      </w:tr>
      <w:tr w:rsidR="000847F6" w:rsidRPr="000847F6" w:rsidTr="000847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Higher Education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Northern Arizona University</w:t>
            </w:r>
          </w:p>
          <w:p w:rsidR="000847F6" w:rsidRPr="000847F6" w:rsidRDefault="000847F6" w:rsidP="000847F6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CS386 Software Engineering</w:t>
            </w:r>
          </w:p>
          <w:p w:rsidR="000847F6" w:rsidRPr="000847F6" w:rsidRDefault="000847F6" w:rsidP="000847F6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CS480 Operating Systems</w:t>
            </w:r>
          </w:p>
          <w:p w:rsidR="000847F6" w:rsidRPr="000847F6" w:rsidRDefault="000847F6" w:rsidP="000847F6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INF633 Cryptography</w:t>
            </w:r>
          </w:p>
          <w:p w:rsidR="000847F6" w:rsidRPr="000847F6" w:rsidRDefault="000847F6" w:rsidP="000847F6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CS470 Artificial Intelligence</w:t>
            </w:r>
          </w:p>
        </w:tc>
      </w:tr>
    </w:tbl>
    <w:p w:rsidR="000847F6" w:rsidRPr="000847F6" w:rsidRDefault="000847F6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47F6" w:rsidRPr="000847F6" w:rsidRDefault="000847F6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  <w:u w:val="single"/>
        </w:rPr>
        <w:t>Work Experience:</w:t>
      </w:r>
    </w:p>
    <w:p w:rsidR="000847F6" w:rsidRPr="000847F6" w:rsidRDefault="000847F6" w:rsidP="000847F6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>Pathogen and Microbiome Institute (PMI)</w:t>
      </w:r>
    </w:p>
    <w:p w:rsidR="000847F6" w:rsidRPr="000847F6" w:rsidRDefault="000847F6" w:rsidP="000847F6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>Create and maintain open-source tools for researchers</w:t>
      </w:r>
    </w:p>
    <w:p w:rsidR="000847F6" w:rsidRPr="000847F6" w:rsidRDefault="000847F6" w:rsidP="000847F6">
      <w:pPr>
        <w:numPr>
          <w:ilvl w:val="1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>Gather and manipulate biological data</w:t>
      </w:r>
    </w:p>
    <w:p w:rsidR="000847F6" w:rsidRPr="000847F6" w:rsidRDefault="000847F6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47F6" w:rsidRPr="000847F6" w:rsidRDefault="000847F6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  <w:u w:val="single"/>
        </w:rPr>
        <w:t>Skills:</w:t>
      </w:r>
    </w:p>
    <w:p w:rsidR="000847F6" w:rsidRPr="000847F6" w:rsidRDefault="000847F6" w:rsidP="000847F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847F6">
        <w:rPr>
          <w:rFonts w:ascii="Arial" w:eastAsia="Times New Roman" w:hAnsi="Arial" w:cs="Arial"/>
          <w:color w:val="000000"/>
          <w:sz w:val="24"/>
          <w:szCs w:val="24"/>
        </w:rPr>
        <w:t>Slurm</w:t>
      </w:r>
      <w:proofErr w:type="spellEnd"/>
    </w:p>
    <w:p w:rsidR="000847F6" w:rsidRPr="000847F6" w:rsidRDefault="000847F6" w:rsidP="000847F6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 xml:space="preserve">For the past year, I’ve been using NAU’s high performance computing cluster </w:t>
      </w:r>
      <w:r w:rsidRPr="000847F6">
        <w:rPr>
          <w:rFonts w:ascii="Arial" w:eastAsia="Times New Roman" w:hAnsi="Arial" w:cs="Arial"/>
          <w:i/>
          <w:iCs/>
          <w:color w:val="000000"/>
          <w:sz w:val="24"/>
          <w:szCs w:val="24"/>
        </w:rPr>
        <w:t>monsoon</w:t>
      </w:r>
      <w:r w:rsidRPr="000847F6">
        <w:rPr>
          <w:rFonts w:ascii="Arial" w:eastAsia="Times New Roman" w:hAnsi="Arial" w:cs="Arial"/>
          <w:color w:val="000000"/>
          <w:sz w:val="24"/>
          <w:szCs w:val="24"/>
        </w:rPr>
        <w:t xml:space="preserve"> as part of my work at PMI.</w:t>
      </w:r>
    </w:p>
    <w:p w:rsidR="000847F6" w:rsidRPr="000847F6" w:rsidRDefault="000847F6" w:rsidP="000847F6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>Bioinformatics</w:t>
      </w:r>
    </w:p>
    <w:p w:rsidR="000847F6" w:rsidRPr="000847F6" w:rsidRDefault="000847F6" w:rsidP="000847F6">
      <w:pPr>
        <w:numPr>
          <w:ilvl w:val="1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>My knowledge of microbiology is still a little bit shaky, but I’ve picked up a few advanced concepts working at PMI, and I know how to use a few tools like BLAST and NASP.</w:t>
      </w:r>
      <w:r w:rsidRPr="000847F6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847F6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0847F6" w:rsidRPr="000847F6" w:rsidRDefault="000847F6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  <w:u w:val="single"/>
        </w:rPr>
        <w:t>Personal Interests:</w:t>
      </w:r>
    </w:p>
    <w:p w:rsidR="000847F6" w:rsidRPr="000847F6" w:rsidRDefault="000847F6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ab/>
        <w:t xml:space="preserve">I think we’re in the golden age of television; I enjoy watching good TV shows like </w:t>
      </w:r>
      <w:r w:rsidRPr="000847F6">
        <w:rPr>
          <w:rFonts w:ascii="Arial" w:eastAsia="Times New Roman" w:hAnsi="Arial" w:cs="Arial"/>
          <w:i/>
          <w:iCs/>
          <w:color w:val="000000"/>
          <w:sz w:val="24"/>
          <w:szCs w:val="24"/>
        </w:rPr>
        <w:t>Mr. Robot</w:t>
      </w:r>
      <w:r w:rsidRPr="000847F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847F6">
        <w:rPr>
          <w:rFonts w:ascii="Arial" w:eastAsia="Times New Roman" w:hAnsi="Arial" w:cs="Arial"/>
          <w:i/>
          <w:iCs/>
          <w:color w:val="000000"/>
          <w:sz w:val="24"/>
          <w:szCs w:val="24"/>
        </w:rPr>
        <w:t>Game of Thrones</w:t>
      </w:r>
      <w:r w:rsidRPr="000847F6"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0847F6">
        <w:rPr>
          <w:rFonts w:ascii="Arial" w:eastAsia="Times New Roman" w:hAnsi="Arial" w:cs="Arial"/>
          <w:i/>
          <w:iCs/>
          <w:color w:val="000000"/>
          <w:sz w:val="24"/>
          <w:szCs w:val="24"/>
        </w:rPr>
        <w:t>Better Call Saul</w:t>
      </w:r>
      <w:r w:rsidRPr="000847F6">
        <w:rPr>
          <w:rFonts w:ascii="Arial" w:eastAsia="Times New Roman" w:hAnsi="Arial" w:cs="Arial"/>
          <w:color w:val="000000"/>
          <w:sz w:val="24"/>
          <w:szCs w:val="24"/>
        </w:rPr>
        <w:t>.  I also enjoy reading security write-ups from white-hat hackers, although the technical details often go over my head.  With what little time I have left, I play video games with my friends back from San Diego.</w:t>
      </w:r>
    </w:p>
    <w:p w:rsidR="00A0205A" w:rsidRDefault="00A0205A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3FD7" w:rsidRDefault="00B03FD7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3FD7" w:rsidRDefault="00B03FD7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3FD7" w:rsidRDefault="00B03FD7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AEC" w:rsidRDefault="00850AEC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0AEC" w:rsidRDefault="00850AEC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847F6" w:rsidRDefault="000847F6" w:rsidP="000847F6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</w:rPr>
      </w:pPr>
      <w:r w:rsidRPr="000847F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876300" cy="1152525"/>
            <wp:effectExtent l="0" t="0" r="0" b="9525"/>
            <wp:wrapSquare wrapText="bothSides"/>
            <wp:docPr id="10" name="Picture 10" descr="20170912_123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70912_12310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847F6">
        <w:rPr>
          <w:rFonts w:ascii="Arial" w:eastAsia="Times New Roman" w:hAnsi="Arial" w:cs="Arial"/>
          <w:color w:val="000000"/>
          <w:sz w:val="28"/>
          <w:szCs w:val="28"/>
          <w:u w:val="single"/>
        </w:rPr>
        <w:t xml:space="preserve">Charles </w:t>
      </w:r>
      <w:proofErr w:type="spellStart"/>
      <w:r w:rsidRPr="000847F6">
        <w:rPr>
          <w:rFonts w:ascii="Arial" w:eastAsia="Times New Roman" w:hAnsi="Arial" w:cs="Arial"/>
          <w:color w:val="000000"/>
          <w:sz w:val="28"/>
          <w:szCs w:val="28"/>
          <w:u w:val="single"/>
        </w:rPr>
        <w:t>Chatwin</w:t>
      </w:r>
      <w:proofErr w:type="spellEnd"/>
    </w:p>
    <w:p w:rsidR="000847F6" w:rsidRPr="000847F6" w:rsidRDefault="000847F6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4724"/>
      </w:tblGrid>
      <w:tr w:rsidR="000847F6" w:rsidRPr="000847F6" w:rsidTr="000847F6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Major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Computer Science</w:t>
            </w:r>
          </w:p>
        </w:tc>
      </w:tr>
      <w:tr w:rsidR="000847F6" w:rsidRPr="000847F6" w:rsidTr="000847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Hometown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Colorado City, AZ</w:t>
            </w:r>
          </w:p>
        </w:tc>
      </w:tr>
      <w:tr w:rsidR="000847F6" w:rsidRPr="000847F6" w:rsidTr="000847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 School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Capitan High School</w:t>
            </w:r>
          </w:p>
        </w:tc>
      </w:tr>
      <w:tr w:rsidR="000847F6" w:rsidRPr="000847F6" w:rsidTr="000847F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Higher Education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47F6" w:rsidRPr="000847F6" w:rsidRDefault="000847F6" w:rsidP="00084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Mohave Community College</w:t>
            </w: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 w:rsidRPr="000847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   -     Certificate of Programming &amp; Game Design</w:t>
            </w:r>
            <w:r w:rsidRPr="000847F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Northern Arizona University</w:t>
            </w:r>
          </w:p>
          <w:p w:rsidR="000847F6" w:rsidRPr="000847F6" w:rsidRDefault="000847F6" w:rsidP="000847F6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CS386 Software Engineering</w:t>
            </w:r>
          </w:p>
          <w:p w:rsidR="000847F6" w:rsidRPr="000847F6" w:rsidRDefault="000847F6" w:rsidP="000847F6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CS399 App. Development</w:t>
            </w:r>
          </w:p>
          <w:p w:rsidR="000847F6" w:rsidRPr="000847F6" w:rsidRDefault="000847F6" w:rsidP="000847F6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CS480 Operating Systems</w:t>
            </w:r>
          </w:p>
          <w:p w:rsidR="000847F6" w:rsidRPr="000847F6" w:rsidRDefault="000847F6" w:rsidP="000847F6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CS460 Networking</w:t>
            </w:r>
          </w:p>
          <w:p w:rsidR="000847F6" w:rsidRPr="000847F6" w:rsidRDefault="000847F6" w:rsidP="000847F6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47F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CS470 Artificial Intelligence</w:t>
            </w:r>
          </w:p>
        </w:tc>
      </w:tr>
    </w:tbl>
    <w:p w:rsidR="000847F6" w:rsidRPr="000847F6" w:rsidRDefault="000847F6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47F6" w:rsidRPr="000847F6" w:rsidRDefault="000847F6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  <w:u w:val="single"/>
        </w:rPr>
        <w:t>Work Experience:</w:t>
      </w:r>
    </w:p>
    <w:p w:rsidR="000847F6" w:rsidRPr="000847F6" w:rsidRDefault="000847F6" w:rsidP="000847F6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>Martin-Springer Institute NAU Website Development</w:t>
      </w:r>
    </w:p>
    <w:p w:rsidR="000847F6" w:rsidRPr="000847F6" w:rsidRDefault="000847F6" w:rsidP="000847F6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 xml:space="preserve">Create a website with another colleague based on the specs of Björn </w:t>
      </w:r>
      <w:proofErr w:type="spellStart"/>
      <w:r w:rsidRPr="000847F6">
        <w:rPr>
          <w:rFonts w:ascii="Arial" w:eastAsia="Times New Roman" w:hAnsi="Arial" w:cs="Arial"/>
          <w:color w:val="000000"/>
          <w:sz w:val="24"/>
          <w:szCs w:val="24"/>
        </w:rPr>
        <w:t>Krondorfer</w:t>
      </w:r>
      <w:proofErr w:type="spellEnd"/>
      <w:r w:rsidRPr="000847F6">
        <w:rPr>
          <w:rFonts w:ascii="Arial" w:eastAsia="Times New Roman" w:hAnsi="Arial" w:cs="Arial"/>
          <w:color w:val="000000"/>
          <w:sz w:val="24"/>
          <w:szCs w:val="24"/>
        </w:rPr>
        <w:t xml:space="preserve"> and his team</w:t>
      </w:r>
    </w:p>
    <w:p w:rsidR="000847F6" w:rsidRPr="000847F6" w:rsidRDefault="000847F6" w:rsidP="000847F6">
      <w:pPr>
        <w:numPr>
          <w:ilvl w:val="1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>Alter the website to fit the needs and likes of the team working with us</w:t>
      </w:r>
    </w:p>
    <w:p w:rsidR="000847F6" w:rsidRPr="000847F6" w:rsidRDefault="000847F6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  <w:u w:val="single"/>
        </w:rPr>
        <w:t>Skills:</w:t>
      </w:r>
    </w:p>
    <w:p w:rsidR="000847F6" w:rsidRPr="000847F6" w:rsidRDefault="000847F6" w:rsidP="000847F6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>Website Development</w:t>
      </w:r>
    </w:p>
    <w:p w:rsidR="000847F6" w:rsidRPr="000847F6" w:rsidRDefault="000847F6" w:rsidP="000847F6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>Have previously worked on creating websites for various things</w:t>
      </w:r>
    </w:p>
    <w:p w:rsidR="000847F6" w:rsidRPr="000847F6" w:rsidRDefault="000847F6" w:rsidP="000847F6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>Computer Programing</w:t>
      </w:r>
    </w:p>
    <w:p w:rsidR="000847F6" w:rsidRPr="000847F6" w:rsidRDefault="000847F6" w:rsidP="000847F6">
      <w:pPr>
        <w:numPr>
          <w:ilvl w:val="1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>My knowledge of computer programing covers a wide range of areas, and I have experience in many different topics of programing</w:t>
      </w:r>
      <w:r w:rsidRPr="000847F6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847F6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0847F6" w:rsidRPr="000847F6" w:rsidRDefault="000847F6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  <w:u w:val="single"/>
        </w:rPr>
        <w:t>Personal Interests:</w:t>
      </w:r>
    </w:p>
    <w:p w:rsidR="000847F6" w:rsidRPr="000847F6" w:rsidRDefault="000847F6" w:rsidP="0008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7F6">
        <w:rPr>
          <w:rFonts w:ascii="Arial" w:eastAsia="Times New Roman" w:hAnsi="Arial" w:cs="Arial"/>
          <w:color w:val="000000"/>
          <w:sz w:val="24"/>
          <w:szCs w:val="24"/>
        </w:rPr>
        <w:tab/>
        <w:t>I enjoy using technology, and love being able to create new things with it, and use other people’s creations with it. I enjoy having fun, and this includes video games, especially ones involving online environments. I work hard to get things done, and hate leaving things unfinished.</w:t>
      </w:r>
    </w:p>
    <w:p w:rsidR="00356567" w:rsidRDefault="00356567"/>
    <w:p w:rsidR="00364982" w:rsidRDefault="00364982" w:rsidP="002927E4">
      <w:pPr>
        <w:pStyle w:val="NoSpacing"/>
      </w:pPr>
    </w:p>
    <w:sectPr w:rsidR="00364982" w:rsidSect="00356567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2074" w:right="1152" w:bottom="2304" w:left="1152" w:header="1397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BF1" w:rsidRDefault="00F55BF1" w:rsidP="005E79E1">
      <w:pPr>
        <w:spacing w:after="0" w:line="240" w:lineRule="auto"/>
      </w:pPr>
      <w:r>
        <w:separator/>
      </w:r>
    </w:p>
  </w:endnote>
  <w:endnote w:type="continuationSeparator" w:id="0">
    <w:p w:rsidR="00F55BF1" w:rsidRDefault="00F55BF1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0AEC">
          <w:rPr>
            <w:noProof/>
          </w:rPr>
          <w:t>4</w:t>
        </w:r>
        <w:r>
          <w:rPr>
            <w:noProof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1452336C" wp14:editId="308B649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title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60EC514E" id="Group 4" o:spid="_x0000_s1026" alt="Title: 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FC05B00" wp14:editId="7170008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5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611931E" id="Group 4" o:spid="_x0000_s1026" alt="Title: 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">
              <o:lock v:ext="edit" aspectratio="t"/>
              <v:shape id="Freeform 27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irL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vXhS/gBcv0PAAD//wMAUEsBAi0AFAAGAAgAAAAhANvh9svuAAAAhQEAABMAAAAAAAAAAAAAAAAA&#10;AAAAAFtDb250ZW50X1R5cGVzXS54bWxQSwECLQAUAAYACAAAACEAWvQsW78AAAAVAQAACwAAAAAA&#10;AAAAAAAAAAAfAQAAX3JlbHMvLnJlbHNQSwECLQAUAAYACAAAACEA8n4qy8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BF1" w:rsidRDefault="00F55BF1" w:rsidP="005E79E1">
      <w:pPr>
        <w:spacing w:after="0" w:line="240" w:lineRule="auto"/>
      </w:pPr>
      <w:r>
        <w:separator/>
      </w:r>
    </w:p>
  </w:footnote>
  <w:footnote w:type="continuationSeparator" w:id="0">
    <w:p w:rsidR="00F55BF1" w:rsidRDefault="00F55BF1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9E1" w:rsidRDefault="005E79E1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03E586C" wp14:editId="22D314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F69EA63" id="Group 17" o:spid="_x0000_s1026" alt="Title: 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74DFCFB6" wp14:editId="4930683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6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677DEA4" id="Group 17" o:spid="_x0000_s1026" alt="Title: 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BzHagunRYAAKqsAAAOAAAAAAAAAAAAAAAAAC4CAABkcnMvZTJvRG9jLnhtbFBL&#10;AQItABQABgAIAAAAIQBM8Qrl3AAAAAUBAAAPAAAAAAAAAAAAAAAAAPcYAABkcnMvZG93bnJldi54&#10;bWxQSwUGAAAAAAQABADzAAAAABoAAAAA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51EF05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14D7C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7D09E4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DC44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66120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8D7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C6F5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9EBE0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AEA28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143B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8703EC"/>
    <w:multiLevelType w:val="multilevel"/>
    <w:tmpl w:val="382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111018"/>
    <w:multiLevelType w:val="multilevel"/>
    <w:tmpl w:val="42CC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D040F7"/>
    <w:multiLevelType w:val="multilevel"/>
    <w:tmpl w:val="28DA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0D7D30"/>
    <w:multiLevelType w:val="multilevel"/>
    <w:tmpl w:val="C21E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D65D66"/>
    <w:multiLevelType w:val="multilevel"/>
    <w:tmpl w:val="951E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8B15A4"/>
    <w:multiLevelType w:val="multilevel"/>
    <w:tmpl w:val="BE34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922D48"/>
    <w:multiLevelType w:val="multilevel"/>
    <w:tmpl w:val="BEA6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EF0818"/>
    <w:multiLevelType w:val="multilevel"/>
    <w:tmpl w:val="5FB4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346F78"/>
    <w:multiLevelType w:val="multilevel"/>
    <w:tmpl w:val="5A5E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2B0C6F"/>
    <w:multiLevelType w:val="multilevel"/>
    <w:tmpl w:val="4F4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3757EE"/>
    <w:multiLevelType w:val="multilevel"/>
    <w:tmpl w:val="1956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936B06"/>
    <w:multiLevelType w:val="multilevel"/>
    <w:tmpl w:val="3806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37373C"/>
    <w:multiLevelType w:val="multilevel"/>
    <w:tmpl w:val="6BA8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9C10F2"/>
    <w:multiLevelType w:val="multilevel"/>
    <w:tmpl w:val="7054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897732"/>
    <w:multiLevelType w:val="multilevel"/>
    <w:tmpl w:val="F05C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0D6F2C"/>
    <w:multiLevelType w:val="multilevel"/>
    <w:tmpl w:val="7ADE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D13743"/>
    <w:multiLevelType w:val="multilevel"/>
    <w:tmpl w:val="7A38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E14C7A"/>
    <w:multiLevelType w:val="multilevel"/>
    <w:tmpl w:val="2F0A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EA5874"/>
    <w:multiLevelType w:val="multilevel"/>
    <w:tmpl w:val="5900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5D2C4A"/>
    <w:multiLevelType w:val="multilevel"/>
    <w:tmpl w:val="BAC2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1C5012"/>
    <w:multiLevelType w:val="multilevel"/>
    <w:tmpl w:val="02D8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56688F"/>
    <w:multiLevelType w:val="multilevel"/>
    <w:tmpl w:val="08D6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A750CC"/>
    <w:multiLevelType w:val="multilevel"/>
    <w:tmpl w:val="D380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095448"/>
    <w:multiLevelType w:val="multilevel"/>
    <w:tmpl w:val="3040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17"/>
  </w:num>
  <w:num w:numId="13">
    <w:abstractNumId w:val="16"/>
  </w:num>
  <w:num w:numId="14">
    <w:abstractNumId w:val="10"/>
  </w:num>
  <w:num w:numId="15">
    <w:abstractNumId w:val="29"/>
  </w:num>
  <w:num w:numId="16">
    <w:abstractNumId w:val="21"/>
  </w:num>
  <w:num w:numId="17">
    <w:abstractNumId w:val="18"/>
  </w:num>
  <w:num w:numId="18">
    <w:abstractNumId w:val="28"/>
  </w:num>
  <w:num w:numId="19">
    <w:abstractNumId w:val="13"/>
  </w:num>
  <w:num w:numId="20">
    <w:abstractNumId w:val="11"/>
  </w:num>
  <w:num w:numId="21">
    <w:abstractNumId w:val="33"/>
  </w:num>
  <w:num w:numId="22">
    <w:abstractNumId w:val="15"/>
  </w:num>
  <w:num w:numId="23">
    <w:abstractNumId w:val="12"/>
  </w:num>
  <w:num w:numId="24">
    <w:abstractNumId w:val="20"/>
  </w:num>
  <w:num w:numId="25">
    <w:abstractNumId w:val="31"/>
  </w:num>
  <w:num w:numId="26">
    <w:abstractNumId w:val="23"/>
  </w:num>
  <w:num w:numId="27">
    <w:abstractNumId w:val="30"/>
  </w:num>
  <w:num w:numId="28">
    <w:abstractNumId w:val="19"/>
  </w:num>
  <w:num w:numId="29">
    <w:abstractNumId w:val="14"/>
  </w:num>
  <w:num w:numId="30">
    <w:abstractNumId w:val="26"/>
  </w:num>
  <w:num w:numId="31">
    <w:abstractNumId w:val="27"/>
  </w:num>
  <w:num w:numId="32">
    <w:abstractNumId w:val="22"/>
  </w:num>
  <w:num w:numId="33">
    <w:abstractNumId w:val="24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67"/>
    <w:rsid w:val="00026C8E"/>
    <w:rsid w:val="00065295"/>
    <w:rsid w:val="000847F6"/>
    <w:rsid w:val="00087030"/>
    <w:rsid w:val="000F37D7"/>
    <w:rsid w:val="001A183F"/>
    <w:rsid w:val="00253B9D"/>
    <w:rsid w:val="002927E4"/>
    <w:rsid w:val="00293B83"/>
    <w:rsid w:val="002A4640"/>
    <w:rsid w:val="002B444C"/>
    <w:rsid w:val="00307AB0"/>
    <w:rsid w:val="00356567"/>
    <w:rsid w:val="00364982"/>
    <w:rsid w:val="0038539E"/>
    <w:rsid w:val="00391DF7"/>
    <w:rsid w:val="003F209A"/>
    <w:rsid w:val="004075D7"/>
    <w:rsid w:val="004242EC"/>
    <w:rsid w:val="004416AD"/>
    <w:rsid w:val="00460454"/>
    <w:rsid w:val="004A7848"/>
    <w:rsid w:val="004E4B02"/>
    <w:rsid w:val="005E79E1"/>
    <w:rsid w:val="005F251E"/>
    <w:rsid w:val="006716ED"/>
    <w:rsid w:val="006A3CE7"/>
    <w:rsid w:val="0070673F"/>
    <w:rsid w:val="007C3892"/>
    <w:rsid w:val="00850AEC"/>
    <w:rsid w:val="008A188A"/>
    <w:rsid w:val="009236F6"/>
    <w:rsid w:val="00945A25"/>
    <w:rsid w:val="00A0205A"/>
    <w:rsid w:val="00A13396"/>
    <w:rsid w:val="00A56D1A"/>
    <w:rsid w:val="00AD633E"/>
    <w:rsid w:val="00B03FD7"/>
    <w:rsid w:val="00BC2A58"/>
    <w:rsid w:val="00C04FDC"/>
    <w:rsid w:val="00C3209D"/>
    <w:rsid w:val="00CA6728"/>
    <w:rsid w:val="00E04DEA"/>
    <w:rsid w:val="00E22177"/>
    <w:rsid w:val="00E36000"/>
    <w:rsid w:val="00E62D09"/>
    <w:rsid w:val="00ED349C"/>
    <w:rsid w:val="00F2556B"/>
    <w:rsid w:val="00F31E8E"/>
    <w:rsid w:val="00F55BF1"/>
    <w:rsid w:val="00F7605F"/>
    <w:rsid w:val="00FA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18E21"/>
  <w15:chartTrackingRefBased/>
  <w15:docId w15:val="{74FE4912-8DF8-4963-9096-6503DD99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4DEA"/>
  </w:style>
  <w:style w:type="paragraph" w:styleId="Heading1">
    <w:name w:val="heading 1"/>
    <w:basedOn w:val="Normal"/>
    <w:link w:val="Heading1Char"/>
    <w:uiPriority w:val="9"/>
    <w:qFormat/>
    <w:rsid w:val="00E04DEA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04DEA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A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A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A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A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DEA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4DE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link w:val="NoSpacingChar"/>
    <w:uiPriority w:val="1"/>
    <w:qFormat/>
    <w:rsid w:val="004E4B0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A25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45A25"/>
  </w:style>
  <w:style w:type="paragraph" w:styleId="BlockText">
    <w:name w:val="Block Text"/>
    <w:basedOn w:val="Normal"/>
    <w:uiPriority w:val="99"/>
    <w:semiHidden/>
    <w:unhideWhenUsed/>
    <w:rsid w:val="00945A25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45A25"/>
  </w:style>
  <w:style w:type="character" w:customStyle="1" w:styleId="BodyTextChar">
    <w:name w:val="Body Text Char"/>
    <w:basedOn w:val="DefaultParagraphFont"/>
    <w:link w:val="BodyText"/>
    <w:uiPriority w:val="99"/>
    <w:semiHidden/>
    <w:rsid w:val="00945A25"/>
  </w:style>
  <w:style w:type="paragraph" w:styleId="BodyText2">
    <w:name w:val="Body Text 2"/>
    <w:basedOn w:val="Normal"/>
    <w:link w:val="BodyText2Char"/>
    <w:uiPriority w:val="99"/>
    <w:semiHidden/>
    <w:unhideWhenUsed/>
    <w:rsid w:val="00945A25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5A25"/>
  </w:style>
  <w:style w:type="paragraph" w:styleId="BodyText3">
    <w:name w:val="Body Text 3"/>
    <w:basedOn w:val="Normal"/>
    <w:link w:val="BodyText3Char"/>
    <w:uiPriority w:val="99"/>
    <w:semiHidden/>
    <w:unhideWhenUsed/>
    <w:rsid w:val="00945A25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5A25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5A25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5A2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5A25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5A25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5A25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5A2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5A25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5A2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5A25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5A25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45A25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5A25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5A2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A2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A25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A25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5A25"/>
  </w:style>
  <w:style w:type="character" w:customStyle="1" w:styleId="DateChar">
    <w:name w:val="Date Char"/>
    <w:basedOn w:val="DefaultParagraphFont"/>
    <w:link w:val="Date"/>
    <w:uiPriority w:val="99"/>
    <w:semiHidden/>
    <w:rsid w:val="00945A25"/>
  </w:style>
  <w:style w:type="paragraph" w:styleId="DocumentMap">
    <w:name w:val="Document Map"/>
    <w:basedOn w:val="Normal"/>
    <w:link w:val="DocumentMapChar"/>
    <w:uiPriority w:val="99"/>
    <w:semiHidden/>
    <w:unhideWhenUsed/>
    <w:rsid w:val="00945A25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5A25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5A2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5A25"/>
  </w:style>
  <w:style w:type="character" w:styleId="Emphasis">
    <w:name w:val="Emphasis"/>
    <w:basedOn w:val="DefaultParagraphFont"/>
    <w:uiPriority w:val="20"/>
    <w:semiHidden/>
    <w:unhideWhenUsed/>
    <w:qFormat/>
    <w:rsid w:val="00945A2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45A2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5A25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45A2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45A25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45A2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5A2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5A25"/>
    <w:rPr>
      <w:szCs w:val="20"/>
    </w:rPr>
  </w:style>
  <w:style w:type="table" w:styleId="GridTable1Light">
    <w:name w:val="Grid Table 1 Light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945A25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A25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A2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A2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45A25"/>
  </w:style>
  <w:style w:type="paragraph" w:styleId="HTMLAddress">
    <w:name w:val="HTML Address"/>
    <w:basedOn w:val="Normal"/>
    <w:link w:val="HTMLAddressChar"/>
    <w:uiPriority w:val="99"/>
    <w:semiHidden/>
    <w:unhideWhenUsed/>
    <w:rsid w:val="00945A2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5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45A2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5A2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45A2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A25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5A2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45A25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45A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5A25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5A25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5A2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45A25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45A25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  <w:jc w:val="center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45A25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45A25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45A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5A25"/>
  </w:style>
  <w:style w:type="paragraph" w:styleId="List">
    <w:name w:val="List"/>
    <w:basedOn w:val="Normal"/>
    <w:uiPriority w:val="99"/>
    <w:semiHidden/>
    <w:unhideWhenUsed/>
    <w:rsid w:val="00945A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45A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45A2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45A2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45A2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45A2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45A2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45A2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45A2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45A2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45A25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45A25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45A25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45A25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45A25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45A2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45A2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45A2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45A2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45A2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45A2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45A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45A25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45A2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45A2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45A2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45A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45A2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45A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5A25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45A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45A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45A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5A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5A2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945A2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45A2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5A2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5A25"/>
  </w:style>
  <w:style w:type="character" w:styleId="PageNumber">
    <w:name w:val="page number"/>
    <w:basedOn w:val="DefaultParagraphFont"/>
    <w:uiPriority w:val="99"/>
    <w:semiHidden/>
    <w:unhideWhenUsed/>
    <w:rsid w:val="00945A25"/>
  </w:style>
  <w:style w:type="table" w:styleId="PlainTable1">
    <w:name w:val="Plain Table 1"/>
    <w:basedOn w:val="TableNormal"/>
    <w:uiPriority w:val="41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5A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45A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45A25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5A25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945A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45A25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945A2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45A2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45A25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45A2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5A2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5A2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5A2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5A2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45A2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5A2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5A2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45A2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5A2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5A2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5A2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5A2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45A2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45A2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945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5A2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5A2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5A2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5A2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5A2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45A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45A2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5A2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5A2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5A2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5A2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5A2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5A2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45A2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45A2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5A2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5A2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45A2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5A2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5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45A2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5A2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5A2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45A2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45A2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45A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45A2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45A2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5A2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5A2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5A2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5A2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5A2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5A25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jc w:val="left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A13396"/>
    <w:pPr>
      <w:spacing w:before="320" w:after="80"/>
      <w:contextualSpacing/>
      <w:jc w:val="center"/>
    </w:pPr>
  </w:style>
  <w:style w:type="character" w:customStyle="1" w:styleId="GraphicChar">
    <w:name w:val="Graphic Char"/>
    <w:basedOn w:val="DefaultParagraphFont"/>
    <w:link w:val="Graphic"/>
    <w:uiPriority w:val="10"/>
    <w:rsid w:val="00A13396"/>
  </w:style>
  <w:style w:type="character" w:customStyle="1" w:styleId="NoSpacingChar">
    <w:name w:val="No Spacing Char"/>
    <w:basedOn w:val="DefaultParagraphFont"/>
    <w:link w:val="NoSpacing"/>
    <w:uiPriority w:val="1"/>
    <w:rsid w:val="00356567"/>
  </w:style>
  <w:style w:type="character" w:customStyle="1" w:styleId="apple-tab-span">
    <w:name w:val="apple-tab-span"/>
    <w:basedOn w:val="DefaultParagraphFont"/>
    <w:rsid w:val="00084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ew\AppData\Roaming\Microsoft\Templates\Creative%20cover%20letter,%20designed%20by%20MOO.dotx" TargetMode="External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2017-09-20T00:00:00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16EC13-3EBA-42D0-9330-2C5B685D947B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B876DA0-E10B-4DB5-9DC6-993660D69B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01EF26-A326-4923-A154-F533A24E7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cover letter, designed by MOO</Template>
  <TotalTime>43</TotalTime>
  <Pages>5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Standards Document</vt:lpstr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Inventory</dc:title>
  <dc:subject>Team U.I. Fit</dc:subject>
  <dc:creator>Sponsor: Dr. Abolfazl Razi  Faculty Mentor: Dr. Abolfazl Razi</dc:creator>
  <cp:keywords/>
  <dc:description/>
  <cp:lastModifiedBy>Matthew Burns</cp:lastModifiedBy>
  <cp:revision>10</cp:revision>
  <dcterms:created xsi:type="dcterms:W3CDTF">2017-09-21T05:58:00Z</dcterms:created>
  <dcterms:modified xsi:type="dcterms:W3CDTF">2017-09-21T07:21:00Z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